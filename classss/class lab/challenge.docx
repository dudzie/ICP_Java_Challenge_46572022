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7153" w14:textId="0240CCDF" w:rsidR="004977B2" w:rsidRDefault="00407767">
      <w:r>
        <w:t>PHASE 1</w:t>
      </w:r>
    </w:p>
    <w:p w14:paraId="0B003984" w14:textId="36A4FEFD" w:rsidR="00407767" w:rsidRDefault="00F52F5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F8AED" wp14:editId="146521EE">
                <wp:simplePos x="0" y="0"/>
                <wp:positionH relativeFrom="column">
                  <wp:posOffset>1600200</wp:posOffset>
                </wp:positionH>
                <wp:positionV relativeFrom="paragraph">
                  <wp:posOffset>7586345</wp:posOffset>
                </wp:positionV>
                <wp:extent cx="965200" cy="4953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CCDFF" w14:textId="483BA1D9" w:rsidR="00F52F5D" w:rsidRDefault="00F52F5D" w:rsidP="00F52F5D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FF8AE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6pt;margin-top:597.35pt;width:76pt;height:3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" fillcolor="white [3201]" strokeweight=".5pt">
                <v:textbox>
                  <w:txbxContent>
                    <w:p w14:paraId="60DCCDFF" w14:textId="483BA1D9" w:rsidR="00F52F5D" w:rsidRDefault="00F52F5D" w:rsidP="00F52F5D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0E11B" wp14:editId="2EB1BDC5">
                <wp:simplePos x="0" y="0"/>
                <wp:positionH relativeFrom="column">
                  <wp:posOffset>1473200</wp:posOffset>
                </wp:positionH>
                <wp:positionV relativeFrom="paragraph">
                  <wp:posOffset>5897245</wp:posOffset>
                </wp:positionV>
                <wp:extent cx="965200" cy="4953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37CED" w14:textId="6F137DB2" w:rsidR="00F52F5D" w:rsidRDefault="00F52F5D" w:rsidP="00F52F5D"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0E11B" id="Text Box 9" o:spid="_x0000_s1027" type="#_x0000_t202" style="position:absolute;margin-left:116pt;margin-top:464.35pt;width:76pt;height:3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" fillcolor="white [3201]" strokeweight=".5pt">
                <v:textbox>
                  <w:txbxContent>
                    <w:p w14:paraId="07637CED" w14:textId="6F137DB2" w:rsidR="00F52F5D" w:rsidRDefault="00F52F5D" w:rsidP="00F52F5D">
                      <w: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28FB4" wp14:editId="6C6EF824">
                <wp:simplePos x="0" y="0"/>
                <wp:positionH relativeFrom="column">
                  <wp:posOffset>1130300</wp:posOffset>
                </wp:positionH>
                <wp:positionV relativeFrom="paragraph">
                  <wp:posOffset>5401945</wp:posOffset>
                </wp:positionV>
                <wp:extent cx="1663700" cy="1612900"/>
                <wp:effectExtent l="12700" t="12700" r="25400" b="254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612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0E29F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89pt;margin-top:425.35pt;width:131pt;height:1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85C5A" wp14:editId="77FCDA8D">
                <wp:simplePos x="0" y="0"/>
                <wp:positionH relativeFrom="column">
                  <wp:posOffset>1130300</wp:posOffset>
                </wp:positionH>
                <wp:positionV relativeFrom="paragraph">
                  <wp:posOffset>7472045</wp:posOffset>
                </wp:positionV>
                <wp:extent cx="1879600" cy="6985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AAC68" id="Oval 5" o:spid="_x0000_s1026" style="position:absolute;margin-left:89pt;margin-top:588.35pt;width:148pt;height: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B4A7B" wp14:editId="7F6F3F58">
                <wp:simplePos x="0" y="0"/>
                <wp:positionH relativeFrom="column">
                  <wp:posOffset>1371600</wp:posOffset>
                </wp:positionH>
                <wp:positionV relativeFrom="paragraph">
                  <wp:posOffset>4170045</wp:posOffset>
                </wp:positionV>
                <wp:extent cx="965200" cy="4953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C373C" w14:textId="2486AD71" w:rsidR="00F52F5D" w:rsidRDefault="00F52F5D" w:rsidP="00F52F5D">
                            <w:r>
                              <w:t>Check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B4A7B" id="Text Box 8" o:spid="_x0000_s1028" type="#_x0000_t202" style="position:absolute;margin-left:108pt;margin-top:328.35pt;width:76pt;height:3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" fillcolor="white [3201]" strokeweight=".5pt">
                <v:textbox>
                  <w:txbxContent>
                    <w:p w14:paraId="640C373C" w14:textId="2486AD71" w:rsidR="00F52F5D" w:rsidRDefault="00F52F5D" w:rsidP="00F52F5D">
                      <w:r>
                        <w:t>Check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74823" wp14:editId="17018B68">
                <wp:simplePos x="0" y="0"/>
                <wp:positionH relativeFrom="column">
                  <wp:posOffset>1409700</wp:posOffset>
                </wp:positionH>
                <wp:positionV relativeFrom="paragraph">
                  <wp:posOffset>2315845</wp:posOffset>
                </wp:positionV>
                <wp:extent cx="1155700" cy="4953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DC043" w14:textId="5B093EC4" w:rsidR="00F52F5D" w:rsidRDefault="00F52F5D" w:rsidP="00F52F5D">
                            <w:r>
                              <w:t>Input item to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74823" id="Text Box 7" o:spid="_x0000_s1029" type="#_x0000_t202" style="position:absolute;margin-left:111pt;margin-top:182.35pt;width:91pt;height:3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" fillcolor="white [3201]" strokeweight=".5pt">
                <v:textbox>
                  <w:txbxContent>
                    <w:p w14:paraId="3D5DC043" w14:textId="5B093EC4" w:rsidR="00F52F5D" w:rsidRDefault="00F52F5D" w:rsidP="00F52F5D">
                      <w:r>
                        <w:t>Input item to 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C1BE6" wp14:editId="7A0C63FB">
                <wp:simplePos x="0" y="0"/>
                <wp:positionH relativeFrom="column">
                  <wp:posOffset>1600200</wp:posOffset>
                </wp:positionH>
                <wp:positionV relativeFrom="paragraph">
                  <wp:posOffset>499745</wp:posOffset>
                </wp:positionV>
                <wp:extent cx="965200" cy="4953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94007" w14:textId="2827B136" w:rsidR="00F52F5D" w:rsidRDefault="00F52F5D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C1BE6" id="Text Box 6" o:spid="_x0000_s1030" type="#_x0000_t202" style="position:absolute;margin-left:126pt;margin-top:39.35pt;width:76pt;height:3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" fillcolor="white [3201]" strokeweight=".5pt">
                <v:textbox>
                  <w:txbxContent>
                    <w:p w14:paraId="4CC94007" w14:textId="2827B136" w:rsidR="00F52F5D" w:rsidRDefault="00F52F5D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F121D" wp14:editId="035BAEA4">
                <wp:simplePos x="0" y="0"/>
                <wp:positionH relativeFrom="column">
                  <wp:posOffset>1054100</wp:posOffset>
                </wp:positionH>
                <wp:positionV relativeFrom="paragraph">
                  <wp:posOffset>3979545</wp:posOffset>
                </wp:positionV>
                <wp:extent cx="1701800" cy="9017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C1E43" id="Rectangle 3" o:spid="_x0000_s1026" style="position:absolute;margin-left:83pt;margin-top:313.35pt;width:134pt;height: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A48A1" wp14:editId="5FAA1F69">
                <wp:simplePos x="0" y="0"/>
                <wp:positionH relativeFrom="column">
                  <wp:posOffset>965200</wp:posOffset>
                </wp:positionH>
                <wp:positionV relativeFrom="paragraph">
                  <wp:posOffset>2036445</wp:posOffset>
                </wp:positionV>
                <wp:extent cx="2108200" cy="1028700"/>
                <wp:effectExtent l="12700" t="0" r="25400" b="127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028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07F3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76pt;margin-top:160.35pt;width:166pt;height:8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" adj="26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8B7BC" wp14:editId="2444D762">
                <wp:simplePos x="0" y="0"/>
                <wp:positionH relativeFrom="column">
                  <wp:posOffset>1371600</wp:posOffset>
                </wp:positionH>
                <wp:positionV relativeFrom="paragraph">
                  <wp:posOffset>182245</wp:posOffset>
                </wp:positionV>
                <wp:extent cx="1384300" cy="11684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168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C3A3D" id="Oval 1" o:spid="_x0000_s1026" style="position:absolute;margin-left:108pt;margin-top:14.35pt;width:109pt;height: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2D708C6" w14:textId="3E787E1A" w:rsidR="00F52F5D" w:rsidRPr="00F52F5D" w:rsidRDefault="00F52F5D" w:rsidP="00F52F5D"/>
    <w:p w14:paraId="2F8A941F" w14:textId="72613995" w:rsidR="00F52F5D" w:rsidRPr="00F52F5D" w:rsidRDefault="00F52F5D" w:rsidP="00F52F5D"/>
    <w:p w14:paraId="16EAFE8B" w14:textId="5033E63F" w:rsidR="00F52F5D" w:rsidRPr="00F52F5D" w:rsidRDefault="00F52F5D" w:rsidP="00F52F5D"/>
    <w:p w14:paraId="7214F139" w14:textId="28771EF4" w:rsidR="00F52F5D" w:rsidRPr="00F52F5D" w:rsidRDefault="00F52F5D" w:rsidP="00F52F5D"/>
    <w:p w14:paraId="7CEB4B3B" w14:textId="69B21968" w:rsidR="00F52F5D" w:rsidRPr="00F52F5D" w:rsidRDefault="00F52F5D" w:rsidP="00F52F5D"/>
    <w:p w14:paraId="70859819" w14:textId="5028F7CF" w:rsidR="00F52F5D" w:rsidRPr="00F52F5D" w:rsidRDefault="00F52F5D" w:rsidP="00F52F5D"/>
    <w:p w14:paraId="4EB79C6F" w14:textId="3B6CE51F" w:rsidR="00F52F5D" w:rsidRPr="00F52F5D" w:rsidRDefault="009D60D9" w:rsidP="00F52F5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EB725" wp14:editId="51781234">
                <wp:simplePos x="0" y="0"/>
                <wp:positionH relativeFrom="column">
                  <wp:posOffset>2082800</wp:posOffset>
                </wp:positionH>
                <wp:positionV relativeFrom="paragraph">
                  <wp:posOffset>48260</wp:posOffset>
                </wp:positionV>
                <wp:extent cx="45719" cy="685800"/>
                <wp:effectExtent l="25400" t="0" r="69215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11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4pt;margin-top:3.8pt;width:3.6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8F91D3B" w14:textId="27E3145C" w:rsidR="00F52F5D" w:rsidRPr="00F52F5D" w:rsidRDefault="00F52F5D" w:rsidP="00F52F5D"/>
    <w:p w14:paraId="4D90E28A" w14:textId="4A4FAF29" w:rsidR="00F52F5D" w:rsidRPr="00F52F5D" w:rsidRDefault="00F52F5D" w:rsidP="00F52F5D"/>
    <w:p w14:paraId="6DFF885D" w14:textId="7F1F5B22" w:rsidR="00F52F5D" w:rsidRPr="00F52F5D" w:rsidRDefault="00F52F5D" w:rsidP="00F52F5D"/>
    <w:p w14:paraId="70F81139" w14:textId="77B9AADE" w:rsidR="00F52F5D" w:rsidRPr="00F52F5D" w:rsidRDefault="00F52F5D" w:rsidP="00F52F5D"/>
    <w:p w14:paraId="28DD0DE5" w14:textId="436ADEC9" w:rsidR="00F52F5D" w:rsidRPr="00F52F5D" w:rsidRDefault="00F52F5D" w:rsidP="00F52F5D"/>
    <w:p w14:paraId="75F1A1A1" w14:textId="51D28ACF" w:rsidR="00F52F5D" w:rsidRPr="00F52F5D" w:rsidRDefault="00F52F5D" w:rsidP="00F52F5D"/>
    <w:p w14:paraId="152401A4" w14:textId="215FAD46" w:rsidR="00F52F5D" w:rsidRPr="00F52F5D" w:rsidRDefault="00F52F5D" w:rsidP="00F52F5D"/>
    <w:p w14:paraId="6E870ED9" w14:textId="4E51926B" w:rsidR="00F52F5D" w:rsidRPr="00F52F5D" w:rsidRDefault="00F52F5D" w:rsidP="00F52F5D"/>
    <w:p w14:paraId="2A6AE8D1" w14:textId="35BBDBD8" w:rsidR="00F52F5D" w:rsidRPr="00F52F5D" w:rsidRDefault="009D60D9" w:rsidP="00F52F5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2F8E4" wp14:editId="74CAD1D1">
                <wp:simplePos x="0" y="0"/>
                <wp:positionH relativeFrom="column">
                  <wp:posOffset>1950085</wp:posOffset>
                </wp:positionH>
                <wp:positionV relativeFrom="paragraph">
                  <wp:posOffset>88900</wp:posOffset>
                </wp:positionV>
                <wp:extent cx="45719" cy="914400"/>
                <wp:effectExtent l="63500" t="0" r="4381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E603" id="Straight Arrow Connector 13" o:spid="_x0000_s1026" type="#_x0000_t32" style="position:absolute;margin-left:153.55pt;margin-top:7pt;width:3.6pt;height:1in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8074375" w14:textId="66FDE80B" w:rsidR="00F52F5D" w:rsidRPr="00F52F5D" w:rsidRDefault="00F52F5D" w:rsidP="00F52F5D"/>
    <w:p w14:paraId="6FF10A18" w14:textId="33274B92" w:rsidR="00F52F5D" w:rsidRPr="00F52F5D" w:rsidRDefault="00F52F5D" w:rsidP="00F52F5D"/>
    <w:p w14:paraId="32EEFE23" w14:textId="15986214" w:rsidR="00F52F5D" w:rsidRPr="00F52F5D" w:rsidRDefault="00F52F5D" w:rsidP="00F52F5D"/>
    <w:p w14:paraId="11F7592F" w14:textId="5925113A" w:rsidR="00F52F5D" w:rsidRPr="00F52F5D" w:rsidRDefault="00F52F5D" w:rsidP="00F52F5D"/>
    <w:p w14:paraId="7E12BDE6" w14:textId="300C2CF9" w:rsidR="00F52F5D" w:rsidRPr="00F52F5D" w:rsidRDefault="00F52F5D" w:rsidP="00F52F5D"/>
    <w:p w14:paraId="5E260F37" w14:textId="7522AB1C" w:rsidR="00F52F5D" w:rsidRPr="00F52F5D" w:rsidRDefault="00F52F5D" w:rsidP="00F52F5D"/>
    <w:p w14:paraId="4E0B5439" w14:textId="23AADCB6" w:rsidR="00F52F5D" w:rsidRPr="00F52F5D" w:rsidRDefault="00F52F5D" w:rsidP="00F52F5D"/>
    <w:p w14:paraId="6CE1E8F6" w14:textId="31B32412" w:rsidR="00F52F5D" w:rsidRPr="00F52F5D" w:rsidRDefault="00F52F5D" w:rsidP="00F52F5D"/>
    <w:p w14:paraId="407BA65F" w14:textId="62AA7090" w:rsidR="00F52F5D" w:rsidRPr="00F52F5D" w:rsidRDefault="00F52F5D" w:rsidP="00F52F5D"/>
    <w:p w14:paraId="3FAD2D4A" w14:textId="75AA9E91" w:rsidR="00F52F5D" w:rsidRPr="00F52F5D" w:rsidRDefault="009D60D9" w:rsidP="00F52F5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C442F" wp14:editId="67F277F6">
                <wp:simplePos x="0" y="0"/>
                <wp:positionH relativeFrom="column">
                  <wp:posOffset>1993900</wp:posOffset>
                </wp:positionH>
                <wp:positionV relativeFrom="paragraph">
                  <wp:posOffset>88265</wp:posOffset>
                </wp:positionV>
                <wp:extent cx="0" cy="469900"/>
                <wp:effectExtent l="63500" t="0" r="762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E0171" id="Straight Arrow Connector 14" o:spid="_x0000_s1026" type="#_x0000_t32" style="position:absolute;margin-left:157pt;margin-top:6.95pt;width:0;height: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9AC9268" w14:textId="7FF766B7" w:rsidR="00F52F5D" w:rsidRPr="00F52F5D" w:rsidRDefault="00F52F5D" w:rsidP="00F52F5D"/>
    <w:p w14:paraId="7F186DF1" w14:textId="6962A786" w:rsidR="00F52F5D" w:rsidRPr="00F52F5D" w:rsidRDefault="00F52F5D" w:rsidP="00F52F5D"/>
    <w:p w14:paraId="6C299988" w14:textId="23D32120" w:rsidR="00F52F5D" w:rsidRPr="00F52F5D" w:rsidRDefault="00F52F5D" w:rsidP="00F52F5D"/>
    <w:p w14:paraId="2FE4A2E9" w14:textId="714A9E1B" w:rsidR="00F52F5D" w:rsidRPr="00F52F5D" w:rsidRDefault="00F52F5D" w:rsidP="00F52F5D"/>
    <w:p w14:paraId="56A06D5D" w14:textId="639076DA" w:rsidR="00F52F5D" w:rsidRPr="00F52F5D" w:rsidRDefault="00F52F5D" w:rsidP="00F52F5D"/>
    <w:p w14:paraId="382C82E1" w14:textId="1EA5CAFB" w:rsidR="00F52F5D" w:rsidRPr="00F52F5D" w:rsidRDefault="00F52F5D" w:rsidP="00F52F5D"/>
    <w:p w14:paraId="5968BF79" w14:textId="228658F4" w:rsidR="00F52F5D" w:rsidRPr="00F52F5D" w:rsidRDefault="00F52F5D" w:rsidP="00F52F5D"/>
    <w:p w14:paraId="170F53DF" w14:textId="42115393" w:rsidR="00F52F5D" w:rsidRPr="00F52F5D" w:rsidRDefault="00F52F5D" w:rsidP="00F52F5D"/>
    <w:p w14:paraId="2DC005C5" w14:textId="3AAA2877" w:rsidR="00F52F5D" w:rsidRPr="00F52F5D" w:rsidRDefault="00F52F5D" w:rsidP="00F52F5D"/>
    <w:p w14:paraId="2CDF252A" w14:textId="59703823" w:rsidR="00F52F5D" w:rsidRDefault="00F52F5D" w:rsidP="00F52F5D">
      <w:pPr>
        <w:tabs>
          <w:tab w:val="left" w:pos="6660"/>
        </w:tabs>
      </w:pPr>
      <w:r>
        <w:tab/>
      </w:r>
    </w:p>
    <w:p w14:paraId="41267E7E" w14:textId="3C905713" w:rsidR="00F52F5D" w:rsidRDefault="009D60D9" w:rsidP="00F52F5D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3B7524" wp14:editId="25428F0B">
                <wp:simplePos x="0" y="0"/>
                <wp:positionH relativeFrom="column">
                  <wp:posOffset>1993900</wp:posOffset>
                </wp:positionH>
                <wp:positionV relativeFrom="paragraph">
                  <wp:posOffset>134620</wp:posOffset>
                </wp:positionV>
                <wp:extent cx="0" cy="469900"/>
                <wp:effectExtent l="63500" t="0" r="762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66851" id="Straight Arrow Connector 15" o:spid="_x0000_s1026" type="#_x0000_t32" style="position:absolute;margin-left:157pt;margin-top:10.6pt;width:0;height:3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D36B208" w14:textId="2572B4D7" w:rsidR="00F52F5D" w:rsidRDefault="00F52F5D" w:rsidP="00F52F5D">
      <w:pPr>
        <w:tabs>
          <w:tab w:val="left" w:pos="6660"/>
        </w:tabs>
      </w:pPr>
    </w:p>
    <w:p w14:paraId="419EAF22" w14:textId="7FB1771A" w:rsidR="00F52F5D" w:rsidRDefault="00F52F5D" w:rsidP="00F52F5D">
      <w:pPr>
        <w:tabs>
          <w:tab w:val="left" w:pos="6660"/>
        </w:tabs>
      </w:pPr>
    </w:p>
    <w:p w14:paraId="563312C9" w14:textId="00648A0E" w:rsidR="00F52F5D" w:rsidRDefault="00F52F5D" w:rsidP="00F52F5D">
      <w:pPr>
        <w:tabs>
          <w:tab w:val="left" w:pos="6660"/>
        </w:tabs>
      </w:pPr>
    </w:p>
    <w:p w14:paraId="2C10F72E" w14:textId="21E76D1E" w:rsidR="00F52F5D" w:rsidRDefault="00F52F5D" w:rsidP="00F52F5D">
      <w:pPr>
        <w:tabs>
          <w:tab w:val="left" w:pos="6660"/>
        </w:tabs>
      </w:pPr>
    </w:p>
    <w:p w14:paraId="4651CBC0" w14:textId="4B0252E6" w:rsidR="00F52F5D" w:rsidRDefault="00F52F5D" w:rsidP="00F52F5D">
      <w:pPr>
        <w:tabs>
          <w:tab w:val="left" w:pos="6660"/>
        </w:tabs>
      </w:pPr>
    </w:p>
    <w:p w14:paraId="33332CB4" w14:textId="4D46C57D" w:rsidR="00F52F5D" w:rsidRDefault="00F52F5D" w:rsidP="00F52F5D">
      <w:pPr>
        <w:tabs>
          <w:tab w:val="left" w:pos="6660"/>
        </w:tabs>
      </w:pPr>
    </w:p>
    <w:p w14:paraId="2F132CEB" w14:textId="0DAF0B6A" w:rsidR="00F52F5D" w:rsidRDefault="00F52F5D" w:rsidP="00F52F5D">
      <w:pPr>
        <w:tabs>
          <w:tab w:val="left" w:pos="6660"/>
        </w:tabs>
      </w:pPr>
    </w:p>
    <w:p w14:paraId="0F55A565" w14:textId="054B7AE6" w:rsidR="00F52F5D" w:rsidRPr="00F52F5D" w:rsidRDefault="00F52F5D" w:rsidP="00F52F5D">
      <w:pPr>
        <w:tabs>
          <w:tab w:val="left" w:pos="6660"/>
        </w:tabs>
      </w:pPr>
      <w:bookmarkStart w:id="0" w:name="_GoBack"/>
      <w:bookmarkEnd w:id="0"/>
    </w:p>
    <w:sectPr w:rsidR="00F52F5D" w:rsidRPr="00F52F5D" w:rsidSect="00A6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3D"/>
    <w:rsid w:val="00407767"/>
    <w:rsid w:val="004977B2"/>
    <w:rsid w:val="00586FF1"/>
    <w:rsid w:val="009D60D9"/>
    <w:rsid w:val="00A6203D"/>
    <w:rsid w:val="00A814A2"/>
    <w:rsid w:val="00F5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7A3A"/>
  <w15:chartTrackingRefBased/>
  <w15:docId w15:val="{D603E87E-E433-6742-97E5-E5801339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challenge.docx</Template>
  <TotalTime>10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Akakpo</dc:creator>
  <cp:keywords/>
  <dc:description/>
  <cp:lastModifiedBy>Kelvin Akakpo</cp:lastModifiedBy>
  <cp:revision>2</cp:revision>
  <dcterms:created xsi:type="dcterms:W3CDTF">2020-01-19T20:46:00Z</dcterms:created>
  <dcterms:modified xsi:type="dcterms:W3CDTF">2020-01-22T12:50:00Z</dcterms:modified>
</cp:coreProperties>
</file>